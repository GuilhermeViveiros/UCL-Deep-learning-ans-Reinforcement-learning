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F6DD" w14:textId="77777777" w:rsidR="006A4D67" w:rsidRPr="00905655" w:rsidRDefault="003B69EE" w:rsidP="00C9718D">
      <w:pPr>
        <w:pStyle w:val="a3"/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905655">
        <w:rPr>
          <w:rFonts w:ascii="Times New Roman" w:hAnsi="Times New Roman" w:cs="Times New Roman"/>
          <w:b/>
          <w:sz w:val="52"/>
        </w:rPr>
        <w:t>Reinforcement</w:t>
      </w:r>
      <w:r w:rsidR="006A4D67" w:rsidRPr="00905655">
        <w:rPr>
          <w:rFonts w:ascii="Times New Roman" w:hAnsi="Times New Roman" w:cs="Times New Roman"/>
          <w:b/>
          <w:sz w:val="52"/>
        </w:rPr>
        <w:t xml:space="preserve"> Learning Coursework </w:t>
      </w:r>
      <w:r w:rsidR="00741B48" w:rsidRPr="00905655">
        <w:rPr>
          <w:rFonts w:ascii="Times New Roman" w:hAnsi="Times New Roman" w:cs="Times New Roman"/>
          <w:b/>
          <w:sz w:val="52"/>
        </w:rPr>
        <w:t>2</w:t>
      </w:r>
    </w:p>
    <w:p w14:paraId="07B24C50" w14:textId="77777777" w:rsidR="006A4D67" w:rsidRPr="00905655" w:rsidRDefault="006A4D67" w:rsidP="00C9718D">
      <w:pPr>
        <w:spacing w:after="0" w:line="240" w:lineRule="auto"/>
        <w:jc w:val="center"/>
        <w:rPr>
          <w:rStyle w:val="a5"/>
          <w:rFonts w:ascii="Times New Roman" w:hAnsi="Times New Roman" w:cs="Times New Roman"/>
          <w:b w:val="0"/>
          <w:sz w:val="32"/>
        </w:rPr>
      </w:pPr>
      <w:r w:rsidRPr="00905655">
        <w:rPr>
          <w:rStyle w:val="a5"/>
          <w:rFonts w:ascii="Times New Roman" w:hAnsi="Times New Roman" w:cs="Times New Roman"/>
          <w:sz w:val="32"/>
        </w:rPr>
        <w:t xml:space="preserve">WU </w:t>
      </w:r>
      <w:proofErr w:type="spellStart"/>
      <w:r w:rsidRPr="00905655">
        <w:rPr>
          <w:rStyle w:val="a5"/>
          <w:rFonts w:ascii="Times New Roman" w:hAnsi="Times New Roman" w:cs="Times New Roman"/>
          <w:sz w:val="32"/>
        </w:rPr>
        <w:t>Zhi</w:t>
      </w:r>
      <w:proofErr w:type="spellEnd"/>
      <w:r w:rsidRPr="00905655">
        <w:rPr>
          <w:rStyle w:val="a5"/>
          <w:rFonts w:ascii="Times New Roman" w:hAnsi="Times New Roman" w:cs="Times New Roman"/>
          <w:sz w:val="32"/>
        </w:rPr>
        <w:t xml:space="preserve"> </w:t>
      </w:r>
      <w:r w:rsidRPr="00905655">
        <w:rPr>
          <w:rStyle w:val="a5"/>
          <w:rFonts w:ascii="Times New Roman" w:hAnsi="Times New Roman" w:cs="Times New Roman"/>
          <w:sz w:val="32"/>
        </w:rPr>
        <w:tab/>
        <w:t xml:space="preserve">17040772     </w:t>
      </w:r>
      <w:hyperlink r:id="rId5" w:history="1">
        <w:r w:rsidRPr="00905655">
          <w:rPr>
            <w:rStyle w:val="a6"/>
            <w:rFonts w:ascii="Times New Roman" w:hAnsi="Times New Roman" w:cs="Times New Roman"/>
            <w:b/>
            <w:color w:val="auto"/>
            <w:sz w:val="32"/>
            <w:u w:val="none"/>
          </w:rPr>
          <w:t>UCABWUA@UCL.AC.UK</w:t>
        </w:r>
      </w:hyperlink>
    </w:p>
    <w:p w14:paraId="5E264C3D" w14:textId="77777777" w:rsidR="006A4D67" w:rsidRPr="00905655" w:rsidRDefault="006A4D67" w:rsidP="00F77CD0">
      <w:pPr>
        <w:spacing w:after="0" w:line="240" w:lineRule="auto"/>
        <w:jc w:val="center"/>
        <w:rPr>
          <w:rStyle w:val="a5"/>
          <w:rFonts w:ascii="Times New Roman" w:hAnsi="Times New Roman" w:cs="Times New Roman"/>
          <w:sz w:val="32"/>
        </w:rPr>
      </w:pPr>
      <w:r w:rsidRPr="00905655">
        <w:rPr>
          <w:rStyle w:val="a5"/>
          <w:rFonts w:ascii="Times New Roman" w:hAnsi="Times New Roman" w:cs="Times New Roman"/>
          <w:sz w:val="32"/>
        </w:rPr>
        <w:t>Department of Computer Science</w:t>
      </w:r>
    </w:p>
    <w:p w14:paraId="7FD71AC5" w14:textId="335A33BA" w:rsidR="00771CA7" w:rsidRPr="00905655" w:rsidRDefault="006A4D67" w:rsidP="00F77CD0">
      <w:pPr>
        <w:spacing w:after="0" w:line="240" w:lineRule="auto"/>
        <w:jc w:val="center"/>
        <w:rPr>
          <w:rStyle w:val="a5"/>
          <w:rFonts w:ascii="Times New Roman" w:hAnsi="Times New Roman" w:cs="Times New Roman"/>
          <w:sz w:val="32"/>
        </w:rPr>
      </w:pPr>
      <w:r w:rsidRPr="00905655">
        <w:rPr>
          <w:rStyle w:val="a5"/>
          <w:rFonts w:ascii="Times New Roman" w:hAnsi="Times New Roman" w:cs="Times New Roman"/>
          <w:sz w:val="32"/>
        </w:rPr>
        <w:t>University College London</w:t>
      </w:r>
    </w:p>
    <w:p w14:paraId="0E05AF61" w14:textId="7410C657" w:rsidR="00771CA7" w:rsidRPr="0027646C" w:rsidRDefault="00771CA7" w:rsidP="00F77CD0">
      <w:pPr>
        <w:pStyle w:val="1"/>
        <w:spacing w:line="240" w:lineRule="auto"/>
        <w:rPr>
          <w:rStyle w:val="a5"/>
          <w:b/>
          <w:bCs w:val="0"/>
        </w:rPr>
      </w:pPr>
      <w:r w:rsidRPr="0027646C">
        <w:rPr>
          <w:rFonts w:hint="cs"/>
        </w:rPr>
        <w:t>Part 1: Implement agents</w:t>
      </w:r>
    </w:p>
    <w:p w14:paraId="1C44DFAA" w14:textId="5A7AD5FE" w:rsidR="00D44DF3" w:rsidRPr="0027646C" w:rsidRDefault="003901D7" w:rsidP="00F77CD0">
      <w:pPr>
        <w:pStyle w:val="2"/>
        <w:spacing w:line="240" w:lineRule="auto"/>
        <w:rPr>
          <w:rStyle w:val="a5"/>
          <w:b/>
          <w:bCs w:val="0"/>
        </w:rPr>
      </w:pPr>
      <w:r w:rsidRPr="0027646C">
        <w:rPr>
          <w:rStyle w:val="a5"/>
          <w:b/>
          <w:bCs w:val="0"/>
        </w:rPr>
        <w:t xml:space="preserve">Agent 1 TD learning </w:t>
      </w:r>
      <w:bookmarkStart w:id="0" w:name="_GoBack"/>
      <w:bookmarkEnd w:id="0"/>
    </w:p>
    <w:p w14:paraId="35704EEF" w14:textId="0340758D" w:rsidR="0027646C" w:rsidRDefault="0027646C" w:rsidP="0027646C">
      <w:pPr>
        <w:pStyle w:val="3"/>
        <w:rPr>
          <w:szCs w:val="28"/>
          <w:lang w:val="en-US" w:eastAsia="zh-CN"/>
        </w:rPr>
      </w:pPr>
      <w:r w:rsidRPr="0027646C">
        <w:rPr>
          <w:szCs w:val="28"/>
          <w:lang w:eastAsia="zh-CN"/>
        </w:rPr>
        <w:t>P</w:t>
      </w:r>
      <w:r w:rsidRPr="0027646C">
        <w:rPr>
          <w:szCs w:val="28"/>
          <w:lang w:val="en-US" w:eastAsia="zh-CN"/>
        </w:rPr>
        <w:t>lot</w:t>
      </w:r>
    </w:p>
    <w:p w14:paraId="4967AC1E" w14:textId="6C0D6E12" w:rsidR="003426D1" w:rsidRDefault="008202F0" w:rsidP="003426D1">
      <w:pPr>
        <w:jc w:val="center"/>
        <w:rPr>
          <w:lang w:val="en-US"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9FA24DA" wp14:editId="315E14F6">
            <wp:extent cx="3322040" cy="2483788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20" cy="25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2DF2" w14:textId="4AC7FE1A" w:rsidR="0027646C" w:rsidRDefault="00B95E4B" w:rsidP="003426D1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lang w:val="en-US" w:eastAsia="zh-CN"/>
        </w:rPr>
        <w:t>uestion</w:t>
      </w:r>
    </w:p>
    <w:p w14:paraId="756C09A1" w14:textId="67EDC835" w:rsidR="003426D1" w:rsidRPr="005155DC" w:rsidRDefault="00BC7606" w:rsidP="003426D1">
      <w:pPr>
        <w:jc w:val="both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826854D" wp14:editId="59B35BF5">
            <wp:extent cx="5731510" cy="24352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02-25 下午9.48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F7B" w14:textId="1D96C05D" w:rsidR="003426D1" w:rsidRPr="0027646C" w:rsidRDefault="003426D1" w:rsidP="003426D1">
      <w:pPr>
        <w:jc w:val="both"/>
        <w:rPr>
          <w:lang w:val="en-US" w:eastAsia="zh-CN"/>
        </w:rPr>
      </w:pPr>
    </w:p>
    <w:p w14:paraId="5FF2BE4F" w14:textId="77777777" w:rsidR="0058751E" w:rsidRPr="00521C3A" w:rsidRDefault="0058751E" w:rsidP="0058751E">
      <w:pPr>
        <w:pStyle w:val="1"/>
        <w:spacing w:line="240" w:lineRule="auto"/>
        <w:rPr>
          <w:rStyle w:val="a5"/>
          <w:b/>
          <w:bCs w:val="0"/>
        </w:rPr>
      </w:pPr>
      <w:r>
        <w:rPr>
          <w:rFonts w:hint="cs"/>
        </w:rPr>
        <w:lastRenderedPageBreak/>
        <w:t xml:space="preserve">Part </w:t>
      </w:r>
      <w:r>
        <w:t>2</w:t>
      </w:r>
      <w:r w:rsidRPr="00521C3A">
        <w:rPr>
          <w:rFonts w:hint="cs"/>
        </w:rPr>
        <w:t xml:space="preserve">: </w:t>
      </w:r>
      <w:r>
        <w:t>Analyse Results</w:t>
      </w:r>
    </w:p>
    <w:p w14:paraId="6986F871" w14:textId="09355668" w:rsidR="00B95E4B" w:rsidRDefault="00B95E4B" w:rsidP="00B95E4B">
      <w:pPr>
        <w:pStyle w:val="3"/>
        <w:rPr>
          <w:szCs w:val="28"/>
          <w:lang w:val="en-US" w:eastAsia="zh-CN"/>
        </w:rPr>
      </w:pPr>
      <w:r w:rsidRPr="0027646C">
        <w:rPr>
          <w:szCs w:val="28"/>
          <w:lang w:eastAsia="zh-CN"/>
        </w:rPr>
        <w:t>P</w:t>
      </w:r>
      <w:r w:rsidRPr="0027646C">
        <w:rPr>
          <w:szCs w:val="28"/>
          <w:lang w:val="en-US" w:eastAsia="zh-CN"/>
        </w:rPr>
        <w:t>lot</w:t>
      </w:r>
    </w:p>
    <w:p w14:paraId="5E408AED" w14:textId="25EB932D" w:rsidR="00913EB9" w:rsidRDefault="00913EB9" w:rsidP="00913EB9">
      <w:pPr>
        <w:jc w:val="center"/>
        <w:rPr>
          <w:lang w:val="en-US"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C1CC9F9" wp14:editId="4225FC3E">
            <wp:extent cx="4613945" cy="358203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2-24 下午10.27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4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80B3" w14:textId="77777777" w:rsidR="005D3B9F" w:rsidRDefault="00A05500" w:rsidP="00913EB9">
      <w:pPr>
        <w:jc w:val="center"/>
        <w:rPr>
          <w:lang w:val="en-US"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56CC2673" wp14:editId="58B546A4">
            <wp:extent cx="4294458" cy="38029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2-24 下午10.27.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25" cy="38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722" w14:textId="1D3E20CF" w:rsidR="00A05500" w:rsidRDefault="00CF5047" w:rsidP="00913EB9">
      <w:pPr>
        <w:jc w:val="center"/>
        <w:rPr>
          <w:lang w:val="en-US"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4ABE4ACE" wp14:editId="6415E0E7">
            <wp:extent cx="3607266" cy="29402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083" cy="29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B9F">
        <w:rPr>
          <w:rFonts w:hint="eastAsia"/>
          <w:noProof/>
          <w:lang w:val="en-US" w:eastAsia="zh-CN"/>
        </w:rPr>
        <w:drawing>
          <wp:inline distT="0" distB="0" distL="0" distR="0" wp14:anchorId="576310E5" wp14:editId="61A1F4ED">
            <wp:extent cx="3526173" cy="3473042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载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73" cy="34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7093" w14:textId="203255FF" w:rsidR="005D3B9F" w:rsidRPr="00913EB9" w:rsidRDefault="00982D29" w:rsidP="00913EB9">
      <w:pPr>
        <w:jc w:val="center"/>
        <w:rPr>
          <w:lang w:val="en-US" w:eastAsia="zh-CN"/>
        </w:rPr>
      </w:pPr>
      <w:r>
        <w:rPr>
          <w:rFonts w:hint="eastAsia"/>
          <w:noProof/>
          <w:lang w:val="en-US" w:eastAsia="zh-CN"/>
        </w:rPr>
        <w:lastRenderedPageBreak/>
        <w:drawing>
          <wp:inline distT="0" distB="0" distL="0" distR="0" wp14:anchorId="4619DD3F" wp14:editId="47645E03">
            <wp:extent cx="3934437" cy="387515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下载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60" cy="387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3EC1" w14:textId="7F403B57" w:rsidR="003D3C29" w:rsidRPr="003D3C29" w:rsidRDefault="00B95E4B" w:rsidP="003D3C29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Q</w:t>
      </w:r>
      <w:r>
        <w:rPr>
          <w:lang w:val="en-US" w:eastAsia="zh-CN"/>
        </w:rPr>
        <w:t>uestion</w:t>
      </w:r>
    </w:p>
    <w:p w14:paraId="2139F4B7" w14:textId="077EBD18" w:rsidR="00A21862" w:rsidRPr="00B936B6" w:rsidRDefault="00B53FDA" w:rsidP="00B53FDA">
      <w:pPr>
        <w:rPr>
          <w:lang w:val="en-US"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2428F007" wp14:editId="46518E0F">
            <wp:extent cx="5731510" cy="53143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02-25 下午9.43.2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4990" w14:textId="34874989" w:rsidR="003B69EE" w:rsidRPr="00CE4C40" w:rsidRDefault="00F46AEC" w:rsidP="00287557">
      <w:pPr>
        <w:rPr>
          <w:rStyle w:val="a5"/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noProof/>
          <w:sz w:val="32"/>
        </w:rPr>
        <w:drawing>
          <wp:inline distT="0" distB="0" distL="0" distR="0" wp14:anchorId="451CD453" wp14:editId="1DEAF1F8">
            <wp:extent cx="5731510" cy="15106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屏幕快照 2018-02-25 下午10.27.5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708" w14:textId="3C784FF0" w:rsidR="0032118B" w:rsidRPr="00905655" w:rsidRDefault="0032118B" w:rsidP="00F77CD0">
      <w:pPr>
        <w:spacing w:after="100" w:afterAutospacing="1" w:line="240" w:lineRule="auto"/>
        <w:rPr>
          <w:rStyle w:val="a5"/>
          <w:rFonts w:ascii="Times New Roman" w:hAnsi="Times New Roman" w:cs="Times New Roman"/>
          <w:sz w:val="32"/>
        </w:rPr>
      </w:pPr>
    </w:p>
    <w:p w14:paraId="66C421D3" w14:textId="109EAEE8" w:rsidR="00134DA4" w:rsidRPr="00905655" w:rsidRDefault="00134DA4" w:rsidP="00F77CD0">
      <w:pPr>
        <w:spacing w:after="100" w:afterAutospacing="1" w:line="240" w:lineRule="auto"/>
        <w:rPr>
          <w:rFonts w:ascii="Times New Roman" w:hAnsi="Times New Roman" w:cs="Times New Roman"/>
        </w:rPr>
      </w:pPr>
    </w:p>
    <w:sectPr w:rsidR="00134DA4" w:rsidRPr="0090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41D39"/>
    <w:multiLevelType w:val="hybridMultilevel"/>
    <w:tmpl w:val="8690C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13208"/>
    <w:multiLevelType w:val="hybridMultilevel"/>
    <w:tmpl w:val="8FC2A5AC"/>
    <w:lvl w:ilvl="0" w:tplc="D80005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823A8"/>
    <w:multiLevelType w:val="hybridMultilevel"/>
    <w:tmpl w:val="66D21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B48"/>
    <w:rsid w:val="000A600F"/>
    <w:rsid w:val="000B4114"/>
    <w:rsid w:val="000C6F89"/>
    <w:rsid w:val="000F06EC"/>
    <w:rsid w:val="000F5291"/>
    <w:rsid w:val="00134DA4"/>
    <w:rsid w:val="00226B90"/>
    <w:rsid w:val="0027646C"/>
    <w:rsid w:val="00287557"/>
    <w:rsid w:val="0032118B"/>
    <w:rsid w:val="003426D1"/>
    <w:rsid w:val="00356123"/>
    <w:rsid w:val="003901D7"/>
    <w:rsid w:val="003A4318"/>
    <w:rsid w:val="003B69EE"/>
    <w:rsid w:val="003D3C29"/>
    <w:rsid w:val="00466882"/>
    <w:rsid w:val="005155DC"/>
    <w:rsid w:val="00521C3A"/>
    <w:rsid w:val="00570577"/>
    <w:rsid w:val="0058751E"/>
    <w:rsid w:val="005D3B9F"/>
    <w:rsid w:val="005E3991"/>
    <w:rsid w:val="0063106D"/>
    <w:rsid w:val="00660678"/>
    <w:rsid w:val="006A4D67"/>
    <w:rsid w:val="00741B48"/>
    <w:rsid w:val="00771CA7"/>
    <w:rsid w:val="007C2ADB"/>
    <w:rsid w:val="008202F0"/>
    <w:rsid w:val="00890B4A"/>
    <w:rsid w:val="00895776"/>
    <w:rsid w:val="00897695"/>
    <w:rsid w:val="008E0D66"/>
    <w:rsid w:val="00905655"/>
    <w:rsid w:val="00913EB9"/>
    <w:rsid w:val="00940CED"/>
    <w:rsid w:val="0095015A"/>
    <w:rsid w:val="00966134"/>
    <w:rsid w:val="00982D29"/>
    <w:rsid w:val="00A05500"/>
    <w:rsid w:val="00A21862"/>
    <w:rsid w:val="00A908D9"/>
    <w:rsid w:val="00AC5FEC"/>
    <w:rsid w:val="00AD5125"/>
    <w:rsid w:val="00AE3A16"/>
    <w:rsid w:val="00B53378"/>
    <w:rsid w:val="00B53FDA"/>
    <w:rsid w:val="00B871C5"/>
    <w:rsid w:val="00B936B6"/>
    <w:rsid w:val="00B95E4B"/>
    <w:rsid w:val="00BC7606"/>
    <w:rsid w:val="00BF27C7"/>
    <w:rsid w:val="00C74EE9"/>
    <w:rsid w:val="00C77D1E"/>
    <w:rsid w:val="00C8596F"/>
    <w:rsid w:val="00C9718D"/>
    <w:rsid w:val="00CE40D8"/>
    <w:rsid w:val="00CE4C40"/>
    <w:rsid w:val="00CF5047"/>
    <w:rsid w:val="00D44DF3"/>
    <w:rsid w:val="00D81B87"/>
    <w:rsid w:val="00DE303C"/>
    <w:rsid w:val="00E72CF4"/>
    <w:rsid w:val="00EF44C1"/>
    <w:rsid w:val="00F46AEC"/>
    <w:rsid w:val="00F62C39"/>
    <w:rsid w:val="00F77CD0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0320"/>
  <w15:chartTrackingRefBased/>
  <w15:docId w15:val="{E9F4083F-0099-4641-9999-A56D9718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46C"/>
    <w:pPr>
      <w:keepNext/>
      <w:keepLines/>
      <w:spacing w:before="240" w:after="100" w:afterAutospacing="1"/>
      <w:outlineLvl w:val="0"/>
    </w:pPr>
    <w:rPr>
      <w:rFonts w:ascii="Times New Roman" w:eastAsiaTheme="majorEastAsia" w:hAnsi="Times New Roman" w:cs="Times New Roman"/>
      <w:b/>
      <w:color w:val="000000" w:themeColor="text1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7646C"/>
    <w:p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4C1"/>
    <w:pPr>
      <w:keepNext/>
      <w:keepLines/>
      <w:spacing w:before="260" w:after="100" w:afterAutospacing="1" w:line="415" w:lineRule="auto"/>
      <w:outlineLvl w:val="2"/>
    </w:pPr>
    <w:rPr>
      <w:rFonts w:ascii="Times New Roman" w:eastAsia="Times New Roman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4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6A4D67"/>
    <w:rPr>
      <w:b/>
      <w:bCs/>
    </w:rPr>
  </w:style>
  <w:style w:type="character" w:styleId="a6">
    <w:name w:val="Hyperlink"/>
    <w:basedOn w:val="a0"/>
    <w:uiPriority w:val="99"/>
    <w:unhideWhenUsed/>
    <w:rsid w:val="006A4D6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7646C"/>
    <w:rPr>
      <w:rFonts w:ascii="Times New Roman" w:eastAsiaTheme="majorEastAsia" w:hAnsi="Times New Roman" w:cs="Times New Roman"/>
      <w:b/>
      <w:color w:val="000000" w:themeColor="text1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646C"/>
    <w:rPr>
      <w:rFonts w:ascii="Times New Roman" w:eastAsiaTheme="majorEastAsia" w:hAnsi="Times New Roman" w:cs="Times New Roman"/>
      <w:b/>
      <w:color w:val="000000" w:themeColor="text1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EF44C1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3D3C2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155D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mi">
    <w:name w:val="mi"/>
    <w:basedOn w:val="a0"/>
    <w:rsid w:val="005155DC"/>
  </w:style>
  <w:style w:type="character" w:customStyle="1" w:styleId="mo">
    <w:name w:val="mo"/>
    <w:basedOn w:val="a0"/>
    <w:rsid w:val="0051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UCABWUA@UCL.AC.U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y/Desktop/Reinforement%20Learning%20Coursework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Reinforement Learning Coursework 2.dotx</Template>
  <TotalTime>1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Wu</dc:creator>
  <cp:keywords/>
  <dc:description/>
  <cp:lastModifiedBy>Wu, Zhi</cp:lastModifiedBy>
  <cp:revision>2</cp:revision>
  <cp:lastPrinted>2018-02-20T21:30:00Z</cp:lastPrinted>
  <dcterms:created xsi:type="dcterms:W3CDTF">2018-02-26T11:43:00Z</dcterms:created>
  <dcterms:modified xsi:type="dcterms:W3CDTF">2018-02-26T11:43:00Z</dcterms:modified>
</cp:coreProperties>
</file>